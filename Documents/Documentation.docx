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2182AE34" w:rsidR="003134D5" w:rsidRDefault="00BD1719">
      <w:pPr>
        <w:rPr>
          <w:kern w:val="28"/>
        </w:rPr>
      </w:pPr>
      <w:r>
        <w:rPr>
          <w:kern w:val="28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D61B950" wp14:editId="0002200E">
                <wp:simplePos x="0" y="0"/>
                <wp:positionH relativeFrom="column">
                  <wp:posOffset>-203612</wp:posOffset>
                </wp:positionH>
                <wp:positionV relativeFrom="paragraph">
                  <wp:posOffset>-203612</wp:posOffset>
                </wp:positionV>
                <wp:extent cx="6813500" cy="9102090"/>
                <wp:effectExtent l="19050" t="19050" r="26035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00" cy="9102090"/>
                          <a:chOff x="0" y="0"/>
                          <a:chExt cx="6813500" cy="91020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602680" y="0"/>
                            <a:ext cx="210820" cy="9102090"/>
                          </a:xfrm>
                          <a:prstGeom prst="rect">
                            <a:avLst/>
                          </a:prstGeom>
                          <a:solidFill>
                            <a:srgbClr val="DA4F37"/>
                          </a:solidFill>
                          <a:ln>
                            <a:solidFill>
                              <a:srgbClr val="DA4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8134597"/>
                            <a:ext cx="6702124" cy="106626"/>
                          </a:xfrm>
                          <a:prstGeom prst="rect">
                            <a:avLst/>
                          </a:prstGeom>
                          <a:solidFill>
                            <a:srgbClr val="DA4F37"/>
                          </a:solidFill>
                          <a:ln>
                            <a:solidFill>
                              <a:srgbClr val="DA4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955" y="7213022"/>
                            <a:ext cx="5783580" cy="922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087" y="123454"/>
                            <a:ext cx="5648960" cy="7065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461783" id="Group 4" o:spid="_x0000_s1026" style="position:absolute;margin-left:-16.05pt;margin-top:-16.05pt;width:536.5pt;height:716.7pt;z-index:251789312" coordsize="68135,91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">
                <v:rect id="Rectangle 7" o:spid="_x0000_s1027" style="position:absolute;left:66026;width:2109;height:9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" fillcolor="#da4f37" strokecolor="#da4f37" strokeweight="2.25pt"/>
                <v:rect id="Rectangle 90" o:spid="_x0000_s1028" style="position:absolute;top:81345;width:67021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" fillcolor="#da4f37" strokecolor="#da4f37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1709;top:72130;width:57836;height: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">
                  <v:imagedata r:id="rId13" o:title=""/>
                </v:shape>
                <v:shape id="Picture 3" o:spid="_x0000_s1030" type="#_x0000_t75" style="position:absolute;left:4440;top:1234;width:56490;height:70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0D9F919F" w:rsidR="000F4EF2" w:rsidRDefault="000F4EF2">
          <w:pPr>
            <w:rPr>
              <w:kern w:val="28"/>
            </w:rPr>
          </w:pPr>
        </w:p>
        <w:p w14:paraId="485E12C1" w14:textId="666D1AFB" w:rsidR="0066066F" w:rsidRDefault="0066066F">
          <w:pPr>
            <w:spacing w:line="276" w:lineRule="auto"/>
            <w:rPr>
              <w:sz w:val="56"/>
            </w:rPr>
          </w:pPr>
        </w:p>
        <w:p w14:paraId="4DCF3B50" w14:textId="0C2F8376" w:rsidR="003E6A30" w:rsidRDefault="00FE5B21" w:rsidP="007E6B13">
          <w:pPr>
            <w:spacing w:line="276" w:lineRule="auto"/>
            <w:rPr>
              <w:sz w:val="56"/>
            </w:rPr>
          </w:pPr>
          <w:r>
            <mc:AlternateContent>
              <mc:Choice Requires="wps">
                <w:drawing>
                  <wp:anchor distT="0" distB="0" distL="114300" distR="114300" simplePos="0" relativeHeight="251642368" behindDoc="0" locked="0" layoutInCell="1" allowOverlap="1" wp14:anchorId="6DFBC3E1" wp14:editId="248D4B2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7F5F80E" id="Правоъгълник 4" o:spid="_x0000_s1026" style="position:absolute;margin-left:0;margin-top:0;width:538.55pt;height:718.2pt;z-index:2516423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#aa3a18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54A14330" w:rsidR="00FF72A5" w:rsidRDefault="00CF5864" w:rsidP="007E6B13">
      <w:pPr>
        <w:spacing w:line="276" w:lineRule="auto"/>
        <w:rPr>
          <w:sz w:val="56"/>
        </w:rPr>
      </w:pPr>
      <w:r>
        <w:rPr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E0C804" wp14:editId="5B883503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C07CC4" w:rsidRDefault="007E6B13">
                            <w:pPr>
                              <w:rPr>
                                <w:rFonts w:ascii="Impact" w:hAnsi="Impact"/>
                                <w:color w:val="9A1E30"/>
                                <w:sz w:val="72"/>
                                <w:szCs w:val="72"/>
                              </w:rPr>
                            </w:pPr>
                            <w:r w:rsidRPr="00377897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Docu</w:t>
                            </w:r>
                            <w:r w:rsidRPr="007F243A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mentati</w:t>
                            </w:r>
                            <w:r w:rsidRPr="00377897">
                              <w:rPr>
                                <w:rFonts w:ascii="Impact" w:hAnsi="Impact"/>
                                <w:color w:val="C23B24"/>
                                <w:sz w:val="72"/>
                                <w:szCs w:val="72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C80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486pt;width:296.25pt;height: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" filled="f" stroked="f" strokeweight=".5pt">
                <v:textbox>
                  <w:txbxContent>
                    <w:p w14:paraId="68D99B7A" w14:textId="11D0BA88" w:rsidR="007E6B13" w:rsidRPr="00C07CC4" w:rsidRDefault="007E6B13">
                      <w:pPr>
                        <w:rPr>
                          <w:rFonts w:ascii="Impact" w:hAnsi="Impact"/>
                          <w:color w:val="9A1E30"/>
                          <w:sz w:val="72"/>
                          <w:szCs w:val="72"/>
                        </w:rPr>
                      </w:pPr>
                      <w:r w:rsidRPr="00377897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Docu</w:t>
                      </w:r>
                      <w:r w:rsidRPr="007F243A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mentati</w:t>
                      </w:r>
                      <w:r w:rsidRPr="00377897">
                        <w:rPr>
                          <w:rFonts w:ascii="Impact" w:hAnsi="Impact"/>
                          <w:color w:val="C23B24"/>
                          <w:sz w:val="72"/>
                          <w:szCs w:val="72"/>
                        </w:rPr>
                        <w:t>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74411F17" w:rsidR="00FF72A5" w:rsidRPr="00FF72A5" w:rsidRDefault="00FF72A5" w:rsidP="00FF72A5">
      <w:pPr>
        <w:rPr>
          <w:sz w:val="56"/>
        </w:rPr>
      </w:pPr>
    </w:p>
    <w:p w14:paraId="06FA43A0" w14:textId="14C26205" w:rsidR="00FF72A5" w:rsidRPr="00FF72A5" w:rsidRDefault="00FF72A5" w:rsidP="00FF72A5">
      <w:pPr>
        <w:rPr>
          <w:sz w:val="56"/>
        </w:rPr>
      </w:pPr>
    </w:p>
    <w:p w14:paraId="22290FFE" w14:textId="6DD86267" w:rsidR="00FF72A5" w:rsidRPr="00FF72A5" w:rsidRDefault="00FF72A5" w:rsidP="00FF72A5">
      <w:pPr>
        <w:rPr>
          <w:sz w:val="56"/>
        </w:rPr>
      </w:pPr>
    </w:p>
    <w:p w14:paraId="5C266F87" w14:textId="6BA4E6A9" w:rsidR="00FF72A5" w:rsidRPr="00FF72A5" w:rsidRDefault="00FF72A5" w:rsidP="00FF72A5">
      <w:pPr>
        <w:rPr>
          <w:sz w:val="56"/>
        </w:rPr>
      </w:pPr>
    </w:p>
    <w:p w14:paraId="6D3F18C2" w14:textId="17C3F0FE" w:rsidR="00FF72A5" w:rsidRPr="00FF72A5" w:rsidRDefault="00FF72A5" w:rsidP="00FF72A5">
      <w:pPr>
        <w:rPr>
          <w:sz w:val="56"/>
        </w:rPr>
      </w:pPr>
    </w:p>
    <w:p w14:paraId="79D93857" w14:textId="111B65CF" w:rsidR="00FF72A5" w:rsidRPr="00FF72A5" w:rsidRDefault="00FF72A5" w:rsidP="00FF72A5">
      <w:pPr>
        <w:rPr>
          <w:sz w:val="56"/>
        </w:rPr>
      </w:pPr>
    </w:p>
    <w:p w14:paraId="1FEDD5C7" w14:textId="39A8BFC0" w:rsidR="00FF72A5" w:rsidRPr="00FF72A5" w:rsidRDefault="00FF72A5" w:rsidP="00FF72A5">
      <w:pPr>
        <w:rPr>
          <w:sz w:val="56"/>
        </w:rPr>
      </w:pPr>
    </w:p>
    <w:p w14:paraId="5E93EB80" w14:textId="3947DFC3" w:rsidR="00FF72A5" w:rsidRPr="00FF72A5" w:rsidRDefault="00FF72A5" w:rsidP="00FF72A5">
      <w:pPr>
        <w:rPr>
          <w:sz w:val="56"/>
        </w:rPr>
      </w:pPr>
    </w:p>
    <w:p w14:paraId="61973766" w14:textId="6BBE7ECB" w:rsidR="00FF72A5" w:rsidRDefault="00FF72A5" w:rsidP="00FF72A5">
      <w:pPr>
        <w:rPr>
          <w:sz w:val="56"/>
        </w:rPr>
      </w:pPr>
    </w:p>
    <w:p w14:paraId="64D4FF94" w14:textId="5DA3403D" w:rsidR="00CE40D0" w:rsidRDefault="00CE40D0" w:rsidP="007E641B">
      <w:pPr>
        <w:pStyle w:val="Heading1"/>
        <w:rPr>
          <w:rFonts w:asciiTheme="minorHAnsi" w:hAnsiTheme="minorHAnsi" w:cstheme="minorHAnsi"/>
          <w:b/>
          <w:bCs w:val="0"/>
        </w:rPr>
      </w:pPr>
    </w:p>
    <w:p w14:paraId="5AE4541A" w14:textId="70F4D71D" w:rsidR="008124D8" w:rsidRDefault="00CE40D0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2119797389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6B4CC899" w14:textId="3E3A2F0D" w:rsidR="008124D8" w:rsidRPr="008124D8" w:rsidRDefault="008124D8" w:rsidP="008124D8">
          <w:pPr>
            <w:pStyle w:val="TOCHeading"/>
            <w:spacing w:line="600" w:lineRule="auto"/>
            <w:jc w:val="center"/>
            <w:rPr>
              <w:color w:val="C47300" w:themeColor="accent2" w:themeShade="BF"/>
              <w:sz w:val="40"/>
              <w:szCs w:val="40"/>
            </w:rPr>
          </w:pPr>
          <w:r w:rsidRPr="008124D8">
            <w:rPr>
              <w:color w:val="C47300" w:themeColor="accent2" w:themeShade="BF"/>
              <w:sz w:val="40"/>
              <w:szCs w:val="40"/>
            </w:rPr>
            <w:t>Contents</w:t>
          </w:r>
        </w:p>
        <w:p w14:paraId="1AFB5B67" w14:textId="1C80DF32" w:rsidR="008124D8" w:rsidRPr="008124D8" w:rsidRDefault="008124D8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r w:rsidRPr="008124D8">
            <w:rPr>
              <w:sz w:val="24"/>
              <w:szCs w:val="24"/>
            </w:rPr>
            <w:fldChar w:fldCharType="begin"/>
          </w:r>
          <w:r w:rsidRPr="008124D8">
            <w:rPr>
              <w:sz w:val="24"/>
              <w:szCs w:val="24"/>
            </w:rPr>
            <w:instrText xml:space="preserve"> TOC \o "1-3" \h \z \u </w:instrText>
          </w:r>
          <w:r w:rsidRPr="008124D8">
            <w:rPr>
              <w:sz w:val="24"/>
              <w:szCs w:val="24"/>
            </w:rPr>
            <w:fldChar w:fldCharType="separate"/>
          </w:r>
          <w:hyperlink w:anchor="_Toc107156697" w:history="1">
            <w:r w:rsidRPr="008124D8">
              <w:rPr>
                <w:rStyle w:val="Hyperlink"/>
                <w:sz w:val="24"/>
                <w:szCs w:val="24"/>
              </w:rPr>
              <w:t>1.</w:t>
            </w:r>
            <w:r w:rsidRPr="008124D8">
              <w:rPr>
                <w:b w:val="0"/>
                <w:sz w:val="24"/>
                <w:szCs w:val="24"/>
                <w:lang w:val="bg-BG"/>
              </w:rPr>
              <w:tab/>
            </w:r>
            <w:r w:rsidRPr="008124D8">
              <w:rPr>
                <w:rStyle w:val="Hyperlink"/>
                <w:color w:val="FF9A08" w:themeColor="accent2"/>
                <w:sz w:val="24"/>
                <w:szCs w:val="24"/>
              </w:rPr>
              <w:t>INFORMATION ABOUT OUR TEAM</w:t>
            </w:r>
            <w:r w:rsidRPr="008124D8">
              <w:rPr>
                <w:webHidden/>
                <w:sz w:val="24"/>
                <w:szCs w:val="24"/>
              </w:rPr>
              <w:tab/>
            </w:r>
            <w:r w:rsidRPr="008124D8">
              <w:rPr>
                <w:webHidden/>
                <w:sz w:val="24"/>
                <w:szCs w:val="24"/>
              </w:rPr>
              <w:fldChar w:fldCharType="begin"/>
            </w:r>
            <w:r w:rsidRPr="008124D8">
              <w:rPr>
                <w:webHidden/>
                <w:sz w:val="24"/>
                <w:szCs w:val="24"/>
              </w:rPr>
              <w:instrText xml:space="preserve"> PAGEREF _Toc107156697 \h </w:instrText>
            </w:r>
            <w:r w:rsidRPr="008124D8">
              <w:rPr>
                <w:webHidden/>
                <w:sz w:val="24"/>
                <w:szCs w:val="24"/>
              </w:rPr>
            </w:r>
            <w:r w:rsidRPr="008124D8">
              <w:rPr>
                <w:webHidden/>
                <w:sz w:val="24"/>
                <w:szCs w:val="24"/>
              </w:rPr>
              <w:fldChar w:fldCharType="separate"/>
            </w:r>
            <w:r w:rsidRPr="008124D8">
              <w:rPr>
                <w:webHidden/>
                <w:sz w:val="24"/>
                <w:szCs w:val="24"/>
              </w:rPr>
              <w:t>2</w:t>
            </w:r>
            <w:r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7EE4394" w14:textId="71E644A0" w:rsidR="008124D8" w:rsidRPr="008124D8" w:rsidRDefault="00CE5B52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698" w:history="1">
            <w:r w:rsidR="008124D8" w:rsidRPr="008124D8">
              <w:rPr>
                <w:rStyle w:val="Hyperlink"/>
                <w:sz w:val="24"/>
                <w:szCs w:val="24"/>
              </w:rPr>
              <w:t>2.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RESUME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_Toc107156698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2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A35158" w14:textId="78F6BE5E" w:rsidR="008124D8" w:rsidRPr="008124D8" w:rsidRDefault="00CE5B52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699" w:history="1">
            <w:r w:rsidR="008124D8" w:rsidRPr="008124D8">
              <w:rPr>
                <w:rStyle w:val="Hyperlink"/>
                <w:sz w:val="24"/>
                <w:szCs w:val="24"/>
              </w:rPr>
              <w:t>3.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MAIN GOAL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_Toc107156699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2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67468DE" w14:textId="0976D165" w:rsidR="008124D8" w:rsidRPr="008124D8" w:rsidRDefault="00CE5B52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700" w:history="1">
            <w:r w:rsidR="008124D8" w:rsidRPr="008124D8">
              <w:rPr>
                <w:rStyle w:val="Hyperlink"/>
                <w:sz w:val="24"/>
                <w:szCs w:val="24"/>
              </w:rPr>
              <w:t>4.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TASKS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_Toc107156700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2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AE80CEC" w14:textId="47C770AF" w:rsidR="008124D8" w:rsidRPr="008124D8" w:rsidRDefault="00CE5B52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701" w:history="1">
            <w:r w:rsidR="008124D8" w:rsidRPr="008124D8">
              <w:rPr>
                <w:rStyle w:val="Hyperlink"/>
                <w:sz w:val="24"/>
                <w:szCs w:val="24"/>
              </w:rPr>
              <w:t>5.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USED TECHNOLOGIES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_Toc107156701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3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344B8BC" w14:textId="357D5C98" w:rsidR="008124D8" w:rsidRPr="008124D8" w:rsidRDefault="00CE5B52" w:rsidP="008124D8">
          <w:pPr>
            <w:pStyle w:val="TOC1"/>
            <w:tabs>
              <w:tab w:val="left" w:pos="440"/>
              <w:tab w:val="right" w:leader="dot" w:pos="10070"/>
            </w:tabs>
            <w:spacing w:line="276" w:lineRule="auto"/>
            <w:rPr>
              <w:b w:val="0"/>
              <w:sz w:val="24"/>
              <w:szCs w:val="24"/>
              <w:lang w:val="bg-BG"/>
            </w:rPr>
          </w:pPr>
          <w:hyperlink w:anchor="_Toc107156702" w:history="1">
            <w:r w:rsidR="008124D8" w:rsidRPr="008124D8">
              <w:rPr>
                <w:rStyle w:val="Hyperlink"/>
                <w:sz w:val="24"/>
                <w:szCs w:val="24"/>
              </w:rPr>
              <w:t>6.</w:t>
            </w:r>
            <w:r w:rsidR="008124D8" w:rsidRPr="008124D8">
              <w:rPr>
                <w:b w:val="0"/>
                <w:sz w:val="24"/>
                <w:szCs w:val="24"/>
                <w:lang w:val="bg-BG"/>
              </w:rPr>
              <w:tab/>
            </w:r>
            <w:r w:rsidR="008124D8" w:rsidRPr="008124D8">
              <w:rPr>
                <w:rStyle w:val="Hyperlink"/>
                <w:color w:val="FF9A08" w:themeColor="accent2"/>
                <w:sz w:val="24"/>
                <w:szCs w:val="24"/>
              </w:rPr>
              <w:t>TEAM LOGO</w:t>
            </w:r>
            <w:r w:rsidR="008124D8" w:rsidRPr="008124D8">
              <w:rPr>
                <w:webHidden/>
                <w:sz w:val="24"/>
                <w:szCs w:val="24"/>
              </w:rPr>
              <w:tab/>
            </w:r>
            <w:r w:rsidR="008124D8" w:rsidRPr="008124D8">
              <w:rPr>
                <w:webHidden/>
                <w:sz w:val="24"/>
                <w:szCs w:val="24"/>
              </w:rPr>
              <w:fldChar w:fldCharType="begin"/>
            </w:r>
            <w:r w:rsidR="008124D8" w:rsidRPr="008124D8">
              <w:rPr>
                <w:webHidden/>
                <w:sz w:val="24"/>
                <w:szCs w:val="24"/>
              </w:rPr>
              <w:instrText xml:space="preserve"> PAGEREF _Toc107156702 \h </w:instrText>
            </w:r>
            <w:r w:rsidR="008124D8" w:rsidRPr="008124D8">
              <w:rPr>
                <w:webHidden/>
                <w:sz w:val="24"/>
                <w:szCs w:val="24"/>
              </w:rPr>
            </w:r>
            <w:r w:rsidR="008124D8" w:rsidRPr="008124D8">
              <w:rPr>
                <w:webHidden/>
                <w:sz w:val="24"/>
                <w:szCs w:val="24"/>
              </w:rPr>
              <w:fldChar w:fldCharType="separate"/>
            </w:r>
            <w:r w:rsidR="008124D8" w:rsidRPr="008124D8">
              <w:rPr>
                <w:webHidden/>
                <w:sz w:val="24"/>
                <w:szCs w:val="24"/>
              </w:rPr>
              <w:t>3</w:t>
            </w:r>
            <w:r w:rsidR="008124D8" w:rsidRPr="008124D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BB87B2E" w14:textId="5FFFD9B5" w:rsidR="008124D8" w:rsidRPr="008124D8" w:rsidRDefault="008124D8">
          <w:pPr>
            <w:rPr>
              <w:sz w:val="24"/>
              <w:szCs w:val="24"/>
            </w:rPr>
          </w:pPr>
          <w:r w:rsidRPr="008124D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BED7263" w14:textId="0E533498" w:rsidR="008124D8" w:rsidRDefault="008124D8">
      <w:pPr>
        <w:spacing w:line="276" w:lineRule="auto"/>
        <w:rPr>
          <w:rFonts w:cstheme="minorHAnsi"/>
          <w:b/>
          <w:bCs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790336" behindDoc="0" locked="0" layoutInCell="1" allowOverlap="1" wp14:anchorId="110185CA" wp14:editId="426AFF64">
            <wp:simplePos x="0" y="0"/>
            <wp:positionH relativeFrom="margin">
              <wp:posOffset>5061296</wp:posOffset>
            </wp:positionH>
            <wp:positionV relativeFrom="paragraph">
              <wp:posOffset>4117975</wp:posOffset>
            </wp:positionV>
            <wp:extent cx="1018573" cy="19551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8573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</w:rPr>
        <w:br w:type="page"/>
      </w:r>
    </w:p>
    <w:p w14:paraId="79D163F6" w14:textId="68CE0E35" w:rsidR="00CE40D0" w:rsidRDefault="00CE40D0">
      <w:pPr>
        <w:spacing w:line="276" w:lineRule="auto"/>
        <w:rPr>
          <w:rFonts w:eastAsiaTheme="majorEastAsia" w:cstheme="minorHAnsi"/>
          <w:b/>
          <w:caps/>
          <w:color w:val="8A5100" w:themeColor="accent1"/>
          <w:sz w:val="28"/>
          <w:szCs w:val="28"/>
        </w:rPr>
      </w:pPr>
    </w:p>
    <w:tbl>
      <w:tblPr>
        <w:tblStyle w:val="TableGridLight"/>
        <w:tblpPr w:leftFromText="141" w:rightFromText="141" w:vertAnchor="page" w:horzAnchor="margin" w:tblpY="1779"/>
        <w:tblW w:w="9955" w:type="dxa"/>
        <w:tblLook w:val="04A0" w:firstRow="1" w:lastRow="0" w:firstColumn="1" w:lastColumn="0" w:noHBand="0" w:noVBand="1"/>
      </w:tblPr>
      <w:tblGrid>
        <w:gridCol w:w="3047"/>
        <w:gridCol w:w="3260"/>
        <w:gridCol w:w="3648"/>
      </w:tblGrid>
      <w:tr w:rsidR="00D57D62" w:rsidRPr="00166470" w14:paraId="3EE3FC96" w14:textId="77777777" w:rsidTr="00D57D62">
        <w:trPr>
          <w:trHeight w:val="520"/>
        </w:trPr>
        <w:tc>
          <w:tcPr>
            <w:tcW w:w="3047" w:type="dxa"/>
            <w:shd w:val="clear" w:color="auto" w:fill="571E0C" w:themeFill="background2"/>
            <w:vAlign w:val="center"/>
          </w:tcPr>
          <w:p w14:paraId="156EC1B8" w14:textId="77777777" w:rsidR="00D57D62" w:rsidRPr="009E5B54" w:rsidRDefault="00D57D62" w:rsidP="00D57D62">
            <w:pPr>
              <w:jc w:val="center"/>
              <w:rPr>
                <w:rFonts w:asciiTheme="majorHAnsi" w:hAnsiTheme="majorHAnsi"/>
                <w:b/>
                <w:sz w:val="24"/>
                <w:szCs w:val="32"/>
                <w:lang w:val="en-GB"/>
              </w:rPr>
            </w:pPr>
            <w:bookmarkStart w:id="0" w:name="_Hlk107156008"/>
            <w:r w:rsidRPr="009E5B54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60" w:type="dxa"/>
            <w:shd w:val="clear" w:color="auto" w:fill="571E0C" w:themeFill="background2"/>
            <w:vAlign w:val="center"/>
          </w:tcPr>
          <w:p w14:paraId="550A64AB" w14:textId="77777777" w:rsidR="00D57D62" w:rsidRPr="009E5B54" w:rsidRDefault="00D57D62" w:rsidP="00D57D62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9E5B54">
              <w:rPr>
                <w:rFonts w:asciiTheme="majorHAnsi" w:hAnsiTheme="majorHAnsi"/>
                <w:b/>
                <w:sz w:val="24"/>
                <w:szCs w:val="24"/>
              </w:rPr>
              <w:t>Class</w:t>
            </w:r>
          </w:p>
        </w:tc>
        <w:tc>
          <w:tcPr>
            <w:tcW w:w="3648" w:type="dxa"/>
            <w:shd w:val="clear" w:color="auto" w:fill="571E0C" w:themeFill="background2"/>
            <w:vAlign w:val="center"/>
          </w:tcPr>
          <w:p w14:paraId="0AC4E724" w14:textId="77777777" w:rsidR="00D57D62" w:rsidRPr="009E5B54" w:rsidRDefault="00D57D62" w:rsidP="00D57D62">
            <w:pPr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 w:rsidRPr="009E5B54">
              <w:rPr>
                <w:rFonts w:asciiTheme="majorHAnsi" w:hAnsiTheme="majorHAnsi"/>
                <w:b/>
                <w:sz w:val="24"/>
                <w:szCs w:val="24"/>
              </w:rPr>
              <w:t>Roles</w:t>
            </w:r>
          </w:p>
        </w:tc>
      </w:tr>
      <w:tr w:rsidR="00D57D62" w:rsidRPr="00166470" w14:paraId="563B1A63" w14:textId="77777777" w:rsidTr="008124D8">
        <w:trPr>
          <w:trHeight w:val="631"/>
        </w:trPr>
        <w:tc>
          <w:tcPr>
            <w:tcW w:w="3047" w:type="dxa"/>
            <w:vAlign w:val="center"/>
          </w:tcPr>
          <w:p w14:paraId="4B5DDC49" w14:textId="77777777" w:rsidR="00D57D62" w:rsidRPr="00B04A24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Maria Ilcheva</w:t>
            </w:r>
          </w:p>
        </w:tc>
        <w:tc>
          <w:tcPr>
            <w:tcW w:w="3260" w:type="dxa"/>
            <w:vAlign w:val="center"/>
          </w:tcPr>
          <w:p w14:paraId="6AD8B588" w14:textId="77777777" w:rsidR="00D57D62" w:rsidRPr="00312532" w:rsidRDefault="00D57D62" w:rsidP="008124D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10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V</w:t>
            </w:r>
          </w:p>
        </w:tc>
        <w:tc>
          <w:tcPr>
            <w:tcW w:w="3648" w:type="dxa"/>
            <w:vAlign w:val="center"/>
          </w:tcPr>
          <w:p w14:paraId="16B91A85" w14:textId="77777777" w:rsidR="00D57D62" w:rsidRPr="00312532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Scrum Trainer</w:t>
            </w:r>
          </w:p>
        </w:tc>
      </w:tr>
      <w:tr w:rsidR="00D57D62" w:rsidRPr="00166470" w14:paraId="79B02CE6" w14:textId="77777777" w:rsidTr="008124D8">
        <w:trPr>
          <w:trHeight w:val="594"/>
        </w:trPr>
        <w:tc>
          <w:tcPr>
            <w:tcW w:w="3047" w:type="dxa"/>
            <w:vAlign w:val="center"/>
          </w:tcPr>
          <w:p w14:paraId="3470190A" w14:textId="77777777" w:rsidR="00D57D62" w:rsidRPr="00B04A24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Vanina Teneva</w:t>
            </w:r>
          </w:p>
        </w:tc>
        <w:tc>
          <w:tcPr>
            <w:tcW w:w="3260" w:type="dxa"/>
            <w:vAlign w:val="center"/>
          </w:tcPr>
          <w:p w14:paraId="4B7D5CA3" w14:textId="77777777" w:rsidR="00D57D62" w:rsidRPr="00312532" w:rsidRDefault="00D57D62" w:rsidP="008124D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10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G</w:t>
            </w:r>
          </w:p>
        </w:tc>
        <w:tc>
          <w:tcPr>
            <w:tcW w:w="3648" w:type="dxa"/>
            <w:vAlign w:val="center"/>
          </w:tcPr>
          <w:p w14:paraId="2357C869" w14:textId="77777777" w:rsidR="00D57D62" w:rsidRPr="00312532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Scrum Trainer</w:t>
            </w:r>
          </w:p>
        </w:tc>
      </w:tr>
      <w:tr w:rsidR="00D57D62" w:rsidRPr="00166470" w14:paraId="34F73107" w14:textId="77777777" w:rsidTr="008124D8">
        <w:trPr>
          <w:trHeight w:val="652"/>
        </w:trPr>
        <w:tc>
          <w:tcPr>
            <w:tcW w:w="3047" w:type="dxa"/>
            <w:vAlign w:val="center"/>
          </w:tcPr>
          <w:p w14:paraId="76B75BB4" w14:textId="77777777" w:rsidR="00D57D62" w:rsidRPr="00B04A24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Simeon Redanski</w:t>
            </w:r>
          </w:p>
        </w:tc>
        <w:tc>
          <w:tcPr>
            <w:tcW w:w="3260" w:type="dxa"/>
            <w:vAlign w:val="center"/>
          </w:tcPr>
          <w:p w14:paraId="7345F4CF" w14:textId="77777777" w:rsidR="00D57D62" w:rsidRPr="00312532" w:rsidRDefault="00D57D62" w:rsidP="008124D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9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3648" w:type="dxa"/>
            <w:vAlign w:val="center"/>
          </w:tcPr>
          <w:p w14:paraId="5DCDA31B" w14:textId="5171107F" w:rsidR="00D57D62" w:rsidRPr="00312532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Back-</w:t>
            </w:r>
            <w:r w:rsidR="008124D8">
              <w:rPr>
                <w:rStyle w:val="Strong"/>
                <w:rFonts w:cstheme="minorHAnsi"/>
                <w:b w:val="0"/>
                <w:sz w:val="22"/>
                <w:szCs w:val="22"/>
              </w:rPr>
              <w:t>E</w:t>
            </w:r>
            <w:r w:rsidRPr="00312532">
              <w:rPr>
                <w:rStyle w:val="Strong"/>
                <w:rFonts w:cstheme="minorHAnsi"/>
                <w:b w:val="0"/>
                <w:sz w:val="22"/>
                <w:szCs w:val="22"/>
              </w:rPr>
              <w:t>nd Developer</w:t>
            </w:r>
          </w:p>
        </w:tc>
      </w:tr>
      <w:tr w:rsidR="00D57D62" w:rsidRPr="00166470" w14:paraId="4D3E5096" w14:textId="77777777" w:rsidTr="008124D8">
        <w:trPr>
          <w:trHeight w:val="749"/>
        </w:trPr>
        <w:tc>
          <w:tcPr>
            <w:tcW w:w="3047" w:type="dxa"/>
            <w:vAlign w:val="center"/>
          </w:tcPr>
          <w:p w14:paraId="0A20BACE" w14:textId="77777777" w:rsidR="00D57D62" w:rsidRPr="00B04A24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Svetoslav Stoilov</w:t>
            </w:r>
          </w:p>
        </w:tc>
        <w:tc>
          <w:tcPr>
            <w:tcW w:w="3260" w:type="dxa"/>
            <w:vAlign w:val="center"/>
          </w:tcPr>
          <w:p w14:paraId="24AB1B79" w14:textId="77777777" w:rsidR="00D57D62" w:rsidRPr="00312532" w:rsidRDefault="00D57D62" w:rsidP="008124D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9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648" w:type="dxa"/>
            <w:vAlign w:val="center"/>
          </w:tcPr>
          <w:p w14:paraId="5349B1FE" w14:textId="0BD57F65" w:rsidR="00D57D62" w:rsidRPr="00312532" w:rsidRDefault="00D57D62" w:rsidP="00D57D62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Designer</w:t>
            </w:r>
          </w:p>
        </w:tc>
      </w:tr>
      <w:tr w:rsidR="00D57D62" w:rsidRPr="00166470" w14:paraId="300A01D5" w14:textId="77777777" w:rsidTr="008124D8">
        <w:trPr>
          <w:trHeight w:val="749"/>
        </w:trPr>
        <w:tc>
          <w:tcPr>
            <w:tcW w:w="3047" w:type="dxa"/>
            <w:vAlign w:val="center"/>
          </w:tcPr>
          <w:p w14:paraId="6AA6793C" w14:textId="77777777" w:rsidR="00D57D62" w:rsidRPr="00B04A24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Atanas Atanasov</w:t>
            </w:r>
          </w:p>
        </w:tc>
        <w:tc>
          <w:tcPr>
            <w:tcW w:w="3260" w:type="dxa"/>
            <w:vAlign w:val="center"/>
          </w:tcPr>
          <w:p w14:paraId="0F85DE79" w14:textId="77777777" w:rsidR="00D57D62" w:rsidRPr="00312532" w:rsidRDefault="00D57D62" w:rsidP="008124D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8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648" w:type="dxa"/>
            <w:vAlign w:val="center"/>
          </w:tcPr>
          <w:p w14:paraId="1DB47C1C" w14:textId="7516C738" w:rsidR="00D57D62" w:rsidRPr="00312532" w:rsidRDefault="00D57D62" w:rsidP="00D57D62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Front-</w:t>
            </w:r>
            <w:r w:rsidR="008124D8">
              <w:rPr>
                <w:rFonts w:cstheme="minorHAnsi"/>
                <w:bCs/>
                <w:sz w:val="22"/>
                <w:szCs w:val="22"/>
              </w:rPr>
              <w:t>E</w:t>
            </w:r>
            <w:r w:rsidRPr="00312532">
              <w:rPr>
                <w:rFonts w:cstheme="minorHAnsi"/>
                <w:bCs/>
                <w:sz w:val="22"/>
                <w:szCs w:val="22"/>
              </w:rPr>
              <w:t>nd Developer</w:t>
            </w:r>
          </w:p>
        </w:tc>
      </w:tr>
      <w:tr w:rsidR="00D57D62" w:rsidRPr="00166470" w14:paraId="082218EE" w14:textId="77777777" w:rsidTr="008124D8">
        <w:trPr>
          <w:trHeight w:val="749"/>
        </w:trPr>
        <w:tc>
          <w:tcPr>
            <w:tcW w:w="3047" w:type="dxa"/>
            <w:vAlign w:val="center"/>
          </w:tcPr>
          <w:p w14:paraId="0AF5230C" w14:textId="77777777" w:rsidR="00D57D62" w:rsidRPr="00B04A24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Daniel Buzin</w:t>
            </w:r>
          </w:p>
        </w:tc>
        <w:tc>
          <w:tcPr>
            <w:tcW w:w="3260" w:type="dxa"/>
            <w:vAlign w:val="center"/>
          </w:tcPr>
          <w:p w14:paraId="794E2E97" w14:textId="77777777" w:rsidR="00D57D62" w:rsidRPr="00312532" w:rsidRDefault="00D57D62" w:rsidP="008124D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12532">
              <w:rPr>
                <w:rFonts w:cstheme="minorHAnsi"/>
                <w:sz w:val="22"/>
                <w:szCs w:val="22"/>
              </w:rPr>
              <w:t xml:space="preserve">8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G</w:t>
            </w:r>
          </w:p>
        </w:tc>
        <w:tc>
          <w:tcPr>
            <w:tcW w:w="3648" w:type="dxa"/>
            <w:vAlign w:val="center"/>
          </w:tcPr>
          <w:p w14:paraId="475E4FA4" w14:textId="0314480D" w:rsidR="00D57D62" w:rsidRPr="00312532" w:rsidRDefault="00D57D62" w:rsidP="00D57D62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 w:rsidRPr="00312532">
              <w:rPr>
                <w:rFonts w:cstheme="minorHAnsi"/>
                <w:bCs/>
                <w:sz w:val="22"/>
                <w:szCs w:val="22"/>
              </w:rPr>
              <w:t>Front-</w:t>
            </w:r>
            <w:r w:rsidR="008124D8">
              <w:rPr>
                <w:rFonts w:cstheme="minorHAnsi"/>
                <w:bCs/>
                <w:sz w:val="22"/>
                <w:szCs w:val="22"/>
              </w:rPr>
              <w:t>E</w:t>
            </w:r>
            <w:r w:rsidRPr="00312532">
              <w:rPr>
                <w:rFonts w:cstheme="minorHAnsi"/>
                <w:bCs/>
                <w:sz w:val="22"/>
                <w:szCs w:val="22"/>
              </w:rPr>
              <w:t>nd Developer</w:t>
            </w:r>
          </w:p>
        </w:tc>
      </w:tr>
      <w:tr w:rsidR="00D57D62" w:rsidRPr="00166470" w14:paraId="3347B228" w14:textId="77777777" w:rsidTr="008124D8">
        <w:trPr>
          <w:trHeight w:val="749"/>
        </w:trPr>
        <w:tc>
          <w:tcPr>
            <w:tcW w:w="3047" w:type="dxa"/>
            <w:vAlign w:val="center"/>
          </w:tcPr>
          <w:p w14:paraId="1F23077A" w14:textId="77777777" w:rsidR="00D57D62" w:rsidRPr="00B04A24" w:rsidRDefault="00D57D62" w:rsidP="00D57D6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B04A24">
              <w:rPr>
                <w:rFonts w:cstheme="minorHAnsi"/>
                <w:b/>
                <w:color w:val="FF9A08" w:themeColor="accent2"/>
                <w:sz w:val="22"/>
                <w:szCs w:val="22"/>
              </w:rPr>
              <w:t>Iva Nedkova</w:t>
            </w:r>
          </w:p>
        </w:tc>
        <w:tc>
          <w:tcPr>
            <w:tcW w:w="3260" w:type="dxa"/>
            <w:vAlign w:val="center"/>
          </w:tcPr>
          <w:p w14:paraId="1DE2A2D2" w14:textId="77777777" w:rsidR="00D57D62" w:rsidRPr="00312532" w:rsidRDefault="00D57D62" w:rsidP="008124D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8 </w:t>
            </w:r>
            <w:r w:rsidRPr="00B04A24">
              <w:rPr>
                <w:rFonts w:cstheme="min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648" w:type="dxa"/>
            <w:vAlign w:val="center"/>
          </w:tcPr>
          <w:p w14:paraId="1A8D216A" w14:textId="53A04E29" w:rsidR="00D57D62" w:rsidRPr="00312532" w:rsidRDefault="00D57D62" w:rsidP="00D57D62">
            <w:pPr>
              <w:jc w:val="center"/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bCs/>
                <w:sz w:val="22"/>
                <w:szCs w:val="22"/>
              </w:rPr>
              <w:t>Front-</w:t>
            </w:r>
            <w:r w:rsidR="008124D8">
              <w:rPr>
                <w:rFonts w:cstheme="minorHAnsi"/>
                <w:bCs/>
                <w:sz w:val="22"/>
                <w:szCs w:val="22"/>
              </w:rPr>
              <w:t>E</w:t>
            </w:r>
            <w:r>
              <w:rPr>
                <w:rFonts w:cstheme="minorHAnsi"/>
                <w:bCs/>
                <w:sz w:val="22"/>
                <w:szCs w:val="22"/>
              </w:rPr>
              <w:t>nd Developer</w:t>
            </w:r>
          </w:p>
        </w:tc>
      </w:tr>
    </w:tbl>
    <w:p w14:paraId="04B8C176" w14:textId="66FCA3CF" w:rsidR="002B47FF" w:rsidRPr="00B04A24" w:rsidRDefault="00CE40D0" w:rsidP="00CE40D0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1" w:name="_Toc107156697"/>
      <w:bookmarkEnd w:id="0"/>
      <w:r w:rsidRPr="00B04A24">
        <w:rPr>
          <w:color w:val="FF9A08" w:themeColor="accent2"/>
        </w:rPr>
        <w:t>INFORMATION ABOUT OUR TEAM</w:t>
      </w:r>
      <w:bookmarkEnd w:id="1"/>
    </w:p>
    <w:p w14:paraId="3A6457F1" w14:textId="565BE8A5" w:rsidR="002B47FF" w:rsidRPr="00B04A24" w:rsidRDefault="002B47FF" w:rsidP="002B47FF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2" w:name="_Toc107156698"/>
      <w:r w:rsidRPr="00B04A24">
        <w:rPr>
          <w:color w:val="FF9A08" w:themeColor="accent2"/>
        </w:rPr>
        <w:t>RE</w:t>
      </w:r>
      <w:r w:rsidR="00F80D87" w:rsidRPr="00B04A24">
        <w:rPr>
          <w:color w:val="FF9A08" w:themeColor="accent2"/>
        </w:rPr>
        <w:t>SUME</w:t>
      </w:r>
      <w:bookmarkEnd w:id="2"/>
    </w:p>
    <w:p w14:paraId="3D03D238" w14:textId="05689696" w:rsidR="00F80D87" w:rsidRDefault="00917FD5" w:rsidP="00917FD5">
      <w:pPr>
        <w:ind w:left="720"/>
      </w:pPr>
      <w:r w:rsidRPr="00917FD5">
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</w:t>
      </w:r>
      <w:r>
        <w:t>.</w:t>
      </w:r>
    </w:p>
    <w:p w14:paraId="554E3DE8" w14:textId="15320215" w:rsidR="00F80D87" w:rsidRPr="00B04A24" w:rsidRDefault="00F80D87" w:rsidP="00F80D87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3" w:name="_Toc107156699"/>
      <w:r w:rsidRPr="00B04A24">
        <w:rPr>
          <w:color w:val="FF9A08" w:themeColor="accent2"/>
        </w:rPr>
        <w:t>MAIN GOAL</w:t>
      </w:r>
      <w:bookmarkEnd w:id="3"/>
    </w:p>
    <w:p w14:paraId="3A86AC82" w14:textId="34A73193" w:rsidR="00F80D87" w:rsidRDefault="00F80D87" w:rsidP="00F80D87">
      <w:pPr>
        <w:ind w:firstLine="720"/>
      </w:pPr>
      <w:r w:rsidRPr="00F80D87">
        <w:t>Our goal is to create a game that features adventure.</w:t>
      </w:r>
    </w:p>
    <w:p w14:paraId="16D574E0" w14:textId="6FFB2885" w:rsidR="00917FD5" w:rsidRPr="00B04A24" w:rsidRDefault="00D57D62" w:rsidP="00917FD5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4" w:name="_Toc107156700"/>
      <w:r w:rsidRPr="00B04A24">
        <w:rPr>
          <w:color w:val="FF9A08" w:themeColor="accent2"/>
        </w:rPr>
        <w:t>TASKS</w:t>
      </w:r>
      <w:bookmarkEnd w:id="4"/>
    </w:p>
    <w:p w14:paraId="68B67E37" w14:textId="78EF7BC6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collected information about the task.</w:t>
      </w:r>
    </w:p>
    <w:p w14:paraId="3C14F51F" w14:textId="166C4D0C" w:rsidR="00D57D62" w:rsidRDefault="008124D8" w:rsidP="00D57D62">
      <w:pPr>
        <w:pStyle w:val="ListParagraph"/>
        <w:numPr>
          <w:ilvl w:val="0"/>
          <w:numId w:val="29"/>
        </w:numPr>
        <w:spacing w:line="360" w:lineRule="auto"/>
      </w:pPr>
      <w:r>
        <w:rPr>
          <w:rFonts w:cstheme="minorHAnsi"/>
          <w:b/>
          <w:bCs/>
        </w:rPr>
        <w:drawing>
          <wp:anchor distT="0" distB="0" distL="114300" distR="114300" simplePos="0" relativeHeight="251791360" behindDoc="0" locked="0" layoutInCell="1" allowOverlap="1" wp14:anchorId="5F984143" wp14:editId="3C46B46F">
            <wp:simplePos x="0" y="0"/>
            <wp:positionH relativeFrom="margin">
              <wp:posOffset>4973988</wp:posOffset>
            </wp:positionH>
            <wp:positionV relativeFrom="paragraph">
              <wp:posOffset>83185</wp:posOffset>
            </wp:positionV>
            <wp:extent cx="1261641" cy="124072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1641" cy="124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D62">
        <w:t>We assigned roles.</w:t>
      </w:r>
    </w:p>
    <w:p w14:paraId="0B0C8ABE" w14:textId="18BBBAC5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made a logo.</w:t>
      </w:r>
    </w:p>
    <w:p w14:paraId="7B3364C0" w14:textId="12607232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made a README file, added “about” on GitHub.</w:t>
      </w:r>
    </w:p>
    <w:p w14:paraId="7DAD0FC2" w14:textId="77777777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wrote the Front-End.</w:t>
      </w:r>
    </w:p>
    <w:p w14:paraId="734288F9" w14:textId="57C5DAAE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>We wrote the Back-End.</w:t>
      </w:r>
    </w:p>
    <w:p w14:paraId="5A8DB044" w14:textId="77777777" w:rsid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made a design for the presentation and documentation.</w:t>
      </w:r>
    </w:p>
    <w:p w14:paraId="4B00F687" w14:textId="1DF08238" w:rsidR="00D57D62" w:rsidRPr="00D57D62" w:rsidRDefault="00D57D62" w:rsidP="00D57D62">
      <w:pPr>
        <w:pStyle w:val="ListParagraph"/>
        <w:numPr>
          <w:ilvl w:val="0"/>
          <w:numId w:val="29"/>
        </w:numPr>
        <w:spacing w:line="360" w:lineRule="auto"/>
      </w:pPr>
      <w:r>
        <w:t>We made presentation and documentation.</w:t>
      </w:r>
    </w:p>
    <w:p w14:paraId="43FFCEAE" w14:textId="36207141" w:rsidR="002B47FF" w:rsidRPr="00B04A24" w:rsidRDefault="003039C9" w:rsidP="003039C9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5" w:name="_Toc107156701"/>
      <w:r w:rsidRPr="00B04A24">
        <w:rPr>
          <w:color w:val="FF9A08" w:themeColor="accent2"/>
        </w:rPr>
        <w:t xml:space="preserve">USED </w:t>
      </w:r>
      <w:r w:rsidR="009D2929" w:rsidRPr="00B04A24">
        <w:rPr>
          <w:color w:val="FF9A08" w:themeColor="accent2"/>
        </w:rPr>
        <w:t>TECHNOLOGIES</w:t>
      </w:r>
      <w:bookmarkEnd w:id="5"/>
    </w:p>
    <w:p w14:paraId="0F18994E" w14:textId="77777777" w:rsidR="003039C9" w:rsidRPr="0030306B" w:rsidRDefault="003039C9" w:rsidP="003039C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Discord</w:t>
      </w:r>
      <w:r w:rsidRPr="0030306B">
        <w:t xml:space="preserve"> and </w:t>
      </w:r>
      <w:r w:rsidRPr="00B04A24">
        <w:rPr>
          <w:b/>
          <w:bCs/>
          <w:color w:val="FF9A08" w:themeColor="accent2"/>
        </w:rPr>
        <w:t>GitHub</w:t>
      </w:r>
      <w:r w:rsidRPr="0030306B">
        <w:t xml:space="preserve"> </w:t>
      </w:r>
      <w:r>
        <w:t xml:space="preserve">- </w:t>
      </w:r>
      <w:r w:rsidRPr="0030306B">
        <w:t>for communication and team synchronization.</w:t>
      </w:r>
    </w:p>
    <w:p w14:paraId="3DBDFB49" w14:textId="77777777" w:rsidR="003039C9" w:rsidRPr="0030306B" w:rsidRDefault="003039C9" w:rsidP="003039C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Unity</w:t>
      </w:r>
      <w:r w:rsidRPr="00A14079">
        <w:rPr>
          <w:b/>
          <w:bCs/>
          <w:color w:val="673C00" w:themeColor="accent6" w:themeShade="BF"/>
        </w:rPr>
        <w:t xml:space="preserve"> </w:t>
      </w:r>
      <w:r w:rsidRPr="00A14079">
        <w:rPr>
          <w:bCs/>
        </w:rPr>
        <w:t>-</w:t>
      </w:r>
      <w:r w:rsidRPr="00A14079">
        <w:t xml:space="preserve"> </w:t>
      </w:r>
      <w:r w:rsidRPr="0030306B">
        <w:t xml:space="preserve">for </w:t>
      </w:r>
      <w:r>
        <w:t>making the game.</w:t>
      </w:r>
    </w:p>
    <w:p w14:paraId="3C5DF0F8" w14:textId="77777777" w:rsidR="003039C9" w:rsidRPr="002C6B4D" w:rsidRDefault="003039C9" w:rsidP="003039C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PowerPoint</w:t>
      </w:r>
      <w:r w:rsidRPr="0030306B">
        <w:t xml:space="preserve"> </w:t>
      </w:r>
      <w:r>
        <w:t xml:space="preserve">- </w:t>
      </w:r>
      <w:r w:rsidRPr="0030306B">
        <w:t>for the making of the presentation.</w:t>
      </w:r>
    </w:p>
    <w:p w14:paraId="593D993B" w14:textId="79DB49A8" w:rsidR="003039C9" w:rsidRDefault="003039C9" w:rsidP="009D292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Word</w:t>
      </w:r>
      <w:r w:rsidRPr="00A14079">
        <w:rPr>
          <w:color w:val="673C00" w:themeColor="accent6" w:themeShade="BF"/>
        </w:rPr>
        <w:t xml:space="preserve"> </w:t>
      </w:r>
      <w:r>
        <w:t xml:space="preserve">- </w:t>
      </w:r>
      <w:r w:rsidRPr="002C6B4D">
        <w:t>for the making of the documentation.</w:t>
      </w:r>
    </w:p>
    <w:p w14:paraId="632AA838" w14:textId="521A8105" w:rsidR="009D2929" w:rsidRPr="009D2929" w:rsidRDefault="009D2929" w:rsidP="009D2929">
      <w:pPr>
        <w:pStyle w:val="ListParagraph"/>
        <w:numPr>
          <w:ilvl w:val="1"/>
          <w:numId w:val="30"/>
        </w:numPr>
        <w:spacing w:after="120" w:line="360" w:lineRule="auto"/>
        <w:rPr>
          <w:b/>
          <w:bCs/>
          <w:color w:val="673C00" w:themeColor="accent6" w:themeShade="BF"/>
        </w:rPr>
      </w:pPr>
      <w:r w:rsidRPr="00B04A24">
        <w:rPr>
          <w:b/>
          <w:bCs/>
          <w:color w:val="FF9A08" w:themeColor="accent2"/>
        </w:rPr>
        <w:t xml:space="preserve">C# </w:t>
      </w:r>
      <w:r>
        <w:rPr>
          <w:b/>
          <w:bCs/>
          <w:color w:val="673C00" w:themeColor="accent6" w:themeShade="BF"/>
        </w:rPr>
        <w:t xml:space="preserve">- </w:t>
      </w:r>
      <w:r w:rsidRPr="009D2929">
        <w:t>for the making of our game</w:t>
      </w:r>
    </w:p>
    <w:p w14:paraId="768455D7" w14:textId="4BB57A95" w:rsidR="009D2929" w:rsidRPr="009D2929" w:rsidRDefault="009D2929" w:rsidP="009D292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HTML</w:t>
      </w:r>
      <w:r>
        <w:rPr>
          <w:b/>
          <w:bCs/>
          <w:color w:val="673C00" w:themeColor="accent6" w:themeShade="BF"/>
        </w:rPr>
        <w:t xml:space="preserve"> – </w:t>
      </w:r>
      <w:r w:rsidRPr="009D2929">
        <w:t>for the making of our website</w:t>
      </w:r>
    </w:p>
    <w:p w14:paraId="4DDE0FB7" w14:textId="744E1C30" w:rsidR="009D2929" w:rsidRPr="009D2929" w:rsidRDefault="009D2929" w:rsidP="009D2929">
      <w:pPr>
        <w:pStyle w:val="ListParagraph"/>
        <w:numPr>
          <w:ilvl w:val="1"/>
          <w:numId w:val="30"/>
        </w:numPr>
        <w:spacing w:after="120" w:line="360" w:lineRule="auto"/>
        <w:rPr>
          <w:b/>
          <w:bCs/>
          <w:color w:val="673C00" w:themeColor="accent6" w:themeShade="BF"/>
        </w:rPr>
      </w:pPr>
      <w:r w:rsidRPr="00B04A24">
        <w:rPr>
          <w:b/>
          <w:bCs/>
          <w:color w:val="FF9A08" w:themeColor="accent2"/>
        </w:rPr>
        <w:t>CSS</w:t>
      </w:r>
      <w:r>
        <w:rPr>
          <w:b/>
          <w:bCs/>
          <w:color w:val="673C00" w:themeColor="accent6" w:themeShade="BF"/>
        </w:rPr>
        <w:t xml:space="preserve"> – </w:t>
      </w:r>
      <w:r w:rsidRPr="009D2929">
        <w:t>for the designing of our website</w:t>
      </w:r>
    </w:p>
    <w:p w14:paraId="48A63702" w14:textId="13617B88" w:rsidR="009D2929" w:rsidRDefault="009D2929" w:rsidP="009D2929">
      <w:pPr>
        <w:pStyle w:val="ListParagraph"/>
        <w:numPr>
          <w:ilvl w:val="1"/>
          <w:numId w:val="30"/>
        </w:numPr>
        <w:spacing w:after="120" w:line="360" w:lineRule="auto"/>
      </w:pPr>
      <w:r w:rsidRPr="00B04A24">
        <w:rPr>
          <w:b/>
          <w:bCs/>
          <w:color w:val="FF9A08" w:themeColor="accent2"/>
        </w:rPr>
        <w:t>JS</w:t>
      </w:r>
      <w:r>
        <w:rPr>
          <w:b/>
          <w:bCs/>
          <w:color w:val="673C00" w:themeColor="accent6" w:themeShade="BF"/>
        </w:rPr>
        <w:t xml:space="preserve"> – </w:t>
      </w:r>
      <w:r w:rsidRPr="009D2929">
        <w:t>for the functionality of our website</w:t>
      </w:r>
    </w:p>
    <w:p w14:paraId="74EB5952" w14:textId="3A40E251" w:rsidR="001B3AC3" w:rsidRPr="00B04A24" w:rsidRDefault="001B3AC3" w:rsidP="001B3AC3">
      <w:pPr>
        <w:pStyle w:val="Heading1"/>
        <w:numPr>
          <w:ilvl w:val="0"/>
          <w:numId w:val="28"/>
        </w:numPr>
        <w:rPr>
          <w:color w:val="FF9A08" w:themeColor="accent2"/>
        </w:rPr>
      </w:pPr>
      <w:bookmarkStart w:id="6" w:name="_Toc107156702"/>
      <w:r w:rsidRPr="00B04A24">
        <w:rPr>
          <w:color w:val="FF9A08" w:themeColor="accent2"/>
        </w:rPr>
        <w:t>TEAM LOGO</w:t>
      </w:r>
      <w:bookmarkEnd w:id="6"/>
    </w:p>
    <w:p w14:paraId="3342C381" w14:textId="46AD28C0" w:rsidR="001B3AC3" w:rsidRPr="001B3AC3" w:rsidRDefault="001B3AC3" w:rsidP="001B3AC3">
      <w:r>
        <w:drawing>
          <wp:inline distT="0" distB="0" distL="0" distR="0" wp14:anchorId="71E19FA4" wp14:editId="511117C8">
            <wp:extent cx="64008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D08D" w14:textId="1DCCCD53" w:rsidR="003039C9" w:rsidRPr="003039C9" w:rsidRDefault="008124D8" w:rsidP="003039C9">
      <w:pPr>
        <w:ind w:left="360"/>
      </w:pPr>
      <w:r>
        <w:drawing>
          <wp:anchor distT="0" distB="0" distL="114300" distR="114300" simplePos="0" relativeHeight="251792384" behindDoc="0" locked="0" layoutInCell="1" allowOverlap="1" wp14:anchorId="606895A8" wp14:editId="1530EA6A">
            <wp:simplePos x="0" y="0"/>
            <wp:positionH relativeFrom="margin">
              <wp:posOffset>4939496</wp:posOffset>
            </wp:positionH>
            <wp:positionV relativeFrom="paragraph">
              <wp:posOffset>2136743</wp:posOffset>
            </wp:positionV>
            <wp:extent cx="1168454" cy="1095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2485" cy="1099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39C9" w:rsidRPr="003039C9">
      <w:footerReference w:type="default" r:id="rId19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E1C4" w14:textId="77777777" w:rsidR="00CE5B52" w:rsidRDefault="00CE5B52">
      <w:pPr>
        <w:spacing w:after="0" w:line="240" w:lineRule="auto"/>
      </w:pPr>
      <w:r>
        <w:separator/>
      </w:r>
    </w:p>
  </w:endnote>
  <w:endnote w:type="continuationSeparator" w:id="0">
    <w:p w14:paraId="611B31CE" w14:textId="77777777" w:rsidR="00CE5B52" w:rsidRDefault="00CE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7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AA3A18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8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AA3A18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color w:val="AA3A18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AA3A18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760D94C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#aa3a18 [3213]">
              <w10:wrap anchorx="margin" anchory="margin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EED49E5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#aa3a18 [3213]" stroked="f">
              <w10:wrap anchorx="margin" anchory="margin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9898CF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75291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B6DB" w14:textId="77777777" w:rsidR="00CE5B52" w:rsidRDefault="00CE5B52">
      <w:pPr>
        <w:spacing w:after="0" w:line="240" w:lineRule="auto"/>
      </w:pPr>
      <w:r>
        <w:separator/>
      </w:r>
    </w:p>
  </w:footnote>
  <w:footnote w:type="continuationSeparator" w:id="0">
    <w:p w14:paraId="5D8C0296" w14:textId="77777777" w:rsidR="00CE5B52" w:rsidRDefault="00CE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7FB57A4"/>
    <w:multiLevelType w:val="hybridMultilevel"/>
    <w:tmpl w:val="C3EA8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5B01"/>
    <w:multiLevelType w:val="hybridMultilevel"/>
    <w:tmpl w:val="A18055F2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5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311AEE"/>
    <w:multiLevelType w:val="hybridMultilevel"/>
    <w:tmpl w:val="C5DE9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3471E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033D"/>
    <w:multiLevelType w:val="hybridMultilevel"/>
    <w:tmpl w:val="B06CCB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86AB3"/>
    <w:multiLevelType w:val="hybridMultilevel"/>
    <w:tmpl w:val="27809D26"/>
    <w:lvl w:ilvl="0" w:tplc="57E6AC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2B324533"/>
    <w:multiLevelType w:val="hybridMultilevel"/>
    <w:tmpl w:val="0F70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8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5C991A73"/>
    <w:multiLevelType w:val="hybridMultilevel"/>
    <w:tmpl w:val="08D637EC"/>
    <w:lvl w:ilvl="0" w:tplc="D842F4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E9B"/>
    <w:multiLevelType w:val="hybridMultilevel"/>
    <w:tmpl w:val="F4B67B2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8518E"/>
    <w:multiLevelType w:val="multilevel"/>
    <w:tmpl w:val="A5148C2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E15226" w:themeColor="background2" w:themeTint="99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8" w:hanging="1440"/>
      </w:pPr>
      <w:rPr>
        <w:rFonts w:hint="default"/>
      </w:rPr>
    </w:lvl>
  </w:abstractNum>
  <w:num w:numId="1" w16cid:durableId="319040466">
    <w:abstractNumId w:val="3"/>
  </w:num>
  <w:num w:numId="2" w16cid:durableId="1339499729">
    <w:abstractNumId w:val="18"/>
  </w:num>
  <w:num w:numId="3" w16cid:durableId="1132484972">
    <w:abstractNumId w:val="0"/>
  </w:num>
  <w:num w:numId="4" w16cid:durableId="1812021746">
    <w:abstractNumId w:val="11"/>
  </w:num>
  <w:num w:numId="5" w16cid:durableId="486825064">
    <w:abstractNumId w:val="17"/>
  </w:num>
  <w:num w:numId="6" w16cid:durableId="654840502">
    <w:abstractNumId w:val="25"/>
  </w:num>
  <w:num w:numId="7" w16cid:durableId="1631588832">
    <w:abstractNumId w:val="19"/>
  </w:num>
  <w:num w:numId="8" w16cid:durableId="1231618112">
    <w:abstractNumId w:val="15"/>
  </w:num>
  <w:num w:numId="9" w16cid:durableId="2100759066">
    <w:abstractNumId w:val="21"/>
  </w:num>
  <w:num w:numId="10" w16cid:durableId="1447503987">
    <w:abstractNumId w:val="8"/>
  </w:num>
  <w:num w:numId="11" w16cid:durableId="610554820">
    <w:abstractNumId w:val="28"/>
  </w:num>
  <w:num w:numId="12" w16cid:durableId="560293963">
    <w:abstractNumId w:val="16"/>
  </w:num>
  <w:num w:numId="13" w16cid:durableId="561331523">
    <w:abstractNumId w:val="1"/>
  </w:num>
  <w:num w:numId="14" w16cid:durableId="728116642">
    <w:abstractNumId w:val="14"/>
  </w:num>
  <w:num w:numId="15" w16cid:durableId="113788335">
    <w:abstractNumId w:val="24"/>
  </w:num>
  <w:num w:numId="16" w16cid:durableId="88628290">
    <w:abstractNumId w:val="5"/>
  </w:num>
  <w:num w:numId="17" w16cid:durableId="1888644959">
    <w:abstractNumId w:val="20"/>
  </w:num>
  <w:num w:numId="18" w16cid:durableId="1509633944">
    <w:abstractNumId w:val="22"/>
  </w:num>
  <w:num w:numId="19" w16cid:durableId="2009093390">
    <w:abstractNumId w:val="13"/>
  </w:num>
  <w:num w:numId="20" w16cid:durableId="162672795">
    <w:abstractNumId w:val="27"/>
  </w:num>
  <w:num w:numId="21" w16cid:durableId="301009108">
    <w:abstractNumId w:val="10"/>
  </w:num>
  <w:num w:numId="22" w16cid:durableId="1261110066">
    <w:abstractNumId w:val="7"/>
  </w:num>
  <w:num w:numId="23" w16cid:durableId="1001658491">
    <w:abstractNumId w:val="29"/>
  </w:num>
  <w:num w:numId="24" w16cid:durableId="1674917209">
    <w:abstractNumId w:val="12"/>
  </w:num>
  <w:num w:numId="25" w16cid:durableId="1253202551">
    <w:abstractNumId w:val="4"/>
  </w:num>
  <w:num w:numId="26" w16cid:durableId="1427576301">
    <w:abstractNumId w:val="6"/>
  </w:num>
  <w:num w:numId="27" w16cid:durableId="8747750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1444456">
    <w:abstractNumId w:val="9"/>
  </w:num>
  <w:num w:numId="29" w16cid:durableId="472874678">
    <w:abstractNumId w:val="26"/>
  </w:num>
  <w:num w:numId="30" w16cid:durableId="1803108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1F94"/>
    <w:rsid w:val="000426B6"/>
    <w:rsid w:val="000F3867"/>
    <w:rsid w:val="000F4EF2"/>
    <w:rsid w:val="00132F1A"/>
    <w:rsid w:val="001A3AC3"/>
    <w:rsid w:val="001B3AC3"/>
    <w:rsid w:val="001C0287"/>
    <w:rsid w:val="001C3EB5"/>
    <w:rsid w:val="001D236E"/>
    <w:rsid w:val="001E4470"/>
    <w:rsid w:val="0023297F"/>
    <w:rsid w:val="002411C7"/>
    <w:rsid w:val="00293FE2"/>
    <w:rsid w:val="002B47FF"/>
    <w:rsid w:val="002C082A"/>
    <w:rsid w:val="002C7317"/>
    <w:rsid w:val="002D0843"/>
    <w:rsid w:val="002E2D5B"/>
    <w:rsid w:val="003039C9"/>
    <w:rsid w:val="003121DC"/>
    <w:rsid w:val="00312532"/>
    <w:rsid w:val="003134D5"/>
    <w:rsid w:val="0033314A"/>
    <w:rsid w:val="00333D0F"/>
    <w:rsid w:val="00340A47"/>
    <w:rsid w:val="00377897"/>
    <w:rsid w:val="003A1827"/>
    <w:rsid w:val="003E6A30"/>
    <w:rsid w:val="003F64B8"/>
    <w:rsid w:val="003F7959"/>
    <w:rsid w:val="004267C1"/>
    <w:rsid w:val="004A4294"/>
    <w:rsid w:val="004B6BFC"/>
    <w:rsid w:val="004E2AD7"/>
    <w:rsid w:val="00536618"/>
    <w:rsid w:val="00544AB1"/>
    <w:rsid w:val="00575AAE"/>
    <w:rsid w:val="00581B10"/>
    <w:rsid w:val="00584EAE"/>
    <w:rsid w:val="005F4EA4"/>
    <w:rsid w:val="00630446"/>
    <w:rsid w:val="0066066F"/>
    <w:rsid w:val="006775C3"/>
    <w:rsid w:val="0072218A"/>
    <w:rsid w:val="00732F87"/>
    <w:rsid w:val="007408F7"/>
    <w:rsid w:val="007A40DB"/>
    <w:rsid w:val="007E641B"/>
    <w:rsid w:val="007E6627"/>
    <w:rsid w:val="007E6B13"/>
    <w:rsid w:val="007F243A"/>
    <w:rsid w:val="008046C0"/>
    <w:rsid w:val="008124D8"/>
    <w:rsid w:val="008166FB"/>
    <w:rsid w:val="00830259"/>
    <w:rsid w:val="008C34B9"/>
    <w:rsid w:val="008D15F1"/>
    <w:rsid w:val="008D5D52"/>
    <w:rsid w:val="00917FD5"/>
    <w:rsid w:val="009533F6"/>
    <w:rsid w:val="009637B8"/>
    <w:rsid w:val="009976CF"/>
    <w:rsid w:val="009D2929"/>
    <w:rsid w:val="009D3A08"/>
    <w:rsid w:val="009E4ECA"/>
    <w:rsid w:val="009F010D"/>
    <w:rsid w:val="00A26D68"/>
    <w:rsid w:val="00B04A24"/>
    <w:rsid w:val="00B33054"/>
    <w:rsid w:val="00B33DEF"/>
    <w:rsid w:val="00B97F38"/>
    <w:rsid w:val="00BA6F15"/>
    <w:rsid w:val="00BB7A91"/>
    <w:rsid w:val="00BD1719"/>
    <w:rsid w:val="00BE0E23"/>
    <w:rsid w:val="00C07CC4"/>
    <w:rsid w:val="00C21D3B"/>
    <w:rsid w:val="00C64A54"/>
    <w:rsid w:val="00C65C2B"/>
    <w:rsid w:val="00C71AB9"/>
    <w:rsid w:val="00CD31D9"/>
    <w:rsid w:val="00CD522C"/>
    <w:rsid w:val="00CE40D0"/>
    <w:rsid w:val="00CE5B52"/>
    <w:rsid w:val="00CF5864"/>
    <w:rsid w:val="00D06EED"/>
    <w:rsid w:val="00D57D62"/>
    <w:rsid w:val="00D82B6D"/>
    <w:rsid w:val="00DC3A75"/>
    <w:rsid w:val="00EE574B"/>
    <w:rsid w:val="00F24928"/>
    <w:rsid w:val="00F44763"/>
    <w:rsid w:val="00F5176C"/>
    <w:rsid w:val="00F7711C"/>
    <w:rsid w:val="00F80D87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8A5100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A51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75291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8A51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673C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73C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75291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A51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73C00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8A5100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8A51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75291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8A51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673C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673C0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75291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A51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73C00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8A51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AA3A18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AA3A18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75291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75291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8A5100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8A5100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AA3A18" w:themeColor="text1"/>
        <w:bottom w:val="single" w:sz="18" w:space="5" w:color="752911" w:themeColor="text2"/>
      </w:pBdr>
      <w:spacing w:before="200" w:after="280" w:line="360" w:lineRule="auto"/>
    </w:pPr>
    <w:rPr>
      <w:b/>
      <w:bCs/>
      <w:i/>
      <w:iCs/>
      <w:color w:val="EB8F73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EB8F73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A5100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75291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9A08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9A08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452800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F59E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64A54"/>
  </w:style>
  <w:style w:type="table" w:styleId="TableGridLight">
    <w:name w:val="Grid Table Light"/>
    <w:basedOn w:val="TableNormal"/>
    <w:uiPriority w:val="40"/>
    <w:rsid w:val="00C64A54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3A1408" w:themeColor="background1" w:themeShade="BF"/>
        <w:left w:val="single" w:sz="4" w:space="0" w:color="3A1408" w:themeColor="background1" w:themeShade="BF"/>
        <w:bottom w:val="single" w:sz="4" w:space="0" w:color="3A1408" w:themeColor="background1" w:themeShade="BF"/>
        <w:right w:val="single" w:sz="4" w:space="0" w:color="3A1408" w:themeColor="background1" w:themeShade="BF"/>
        <w:insideH w:val="single" w:sz="4" w:space="0" w:color="3A1408" w:themeColor="background1" w:themeShade="BF"/>
        <w:insideV w:val="single" w:sz="4" w:space="0" w:color="3A1408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Custom 8">
      <a:dk1>
        <a:srgbClr val="AA3A18"/>
      </a:dk1>
      <a:lt1>
        <a:srgbClr val="4E1B0B"/>
      </a:lt1>
      <a:dk2>
        <a:srgbClr val="752911"/>
      </a:dk2>
      <a:lt2>
        <a:srgbClr val="571E0C"/>
      </a:lt2>
      <a:accent1>
        <a:srgbClr val="8A5100"/>
      </a:accent1>
      <a:accent2>
        <a:srgbClr val="FF9A08"/>
      </a:accent2>
      <a:accent3>
        <a:srgbClr val="571E0C"/>
      </a:accent3>
      <a:accent4>
        <a:srgbClr val="8A5100"/>
      </a:accent4>
      <a:accent5>
        <a:srgbClr val="AA3A18"/>
      </a:accent5>
      <a:accent6>
        <a:srgbClr val="8A5100"/>
      </a:accent6>
      <a:hlink>
        <a:srgbClr val="F59E00"/>
      </a:hlink>
      <a:folHlink>
        <a:srgbClr val="FFBE6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596EF9-4516-40E5-BC1D-AC56E0249A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488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Мария Живкова Илчева</cp:lastModifiedBy>
  <cp:revision>9</cp:revision>
  <dcterms:created xsi:type="dcterms:W3CDTF">2022-06-25T11:23:00Z</dcterms:created>
  <dcterms:modified xsi:type="dcterms:W3CDTF">2022-06-26T14:30:00Z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